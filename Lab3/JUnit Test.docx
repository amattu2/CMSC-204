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AF1E5" w14:textId="77777777" w:rsidR="00191DA6" w:rsidRDefault="00191DA6" w:rsidP="002E60AC">
      <w:pPr>
        <w:jc w:val="center"/>
      </w:pPr>
      <w:r>
        <w:t>JUnit Test Classes</w:t>
      </w:r>
    </w:p>
    <w:p w14:paraId="38FE9078" w14:textId="77777777" w:rsidR="00191DA6" w:rsidRDefault="00191DA6"/>
    <w:p w14:paraId="76B18A05" w14:textId="383D58B3" w:rsidR="00AC549E" w:rsidRDefault="00191DA6" w:rsidP="0010221A">
      <w:r>
        <w:t xml:space="preserve">You will </w:t>
      </w:r>
      <w:r w:rsidR="00AC549E">
        <w:t xml:space="preserve">need to create </w:t>
      </w:r>
      <w:r>
        <w:t xml:space="preserve">a JUnit Test Class for </w:t>
      </w:r>
      <w:r w:rsidR="00AC549E">
        <w:t xml:space="preserve">the provided </w:t>
      </w:r>
      <w:r>
        <w:t>Gradebook.java</w:t>
      </w:r>
      <w:r w:rsidR="00AC549E">
        <w:t xml:space="preserve"> file</w:t>
      </w:r>
      <w:r>
        <w:t xml:space="preserve"> </w:t>
      </w:r>
    </w:p>
    <w:p w14:paraId="32F93565" w14:textId="77777777" w:rsidR="00AC549E" w:rsidRDefault="00AC549E" w:rsidP="0010221A"/>
    <w:p w14:paraId="334F63D8" w14:textId="3BBCFDCD" w:rsidR="009713C1" w:rsidRDefault="009713C1" w:rsidP="0010221A">
      <w:r>
        <w:t>Add the following two methods to the Gradebook class.  Do not modify the other methods of Gradebook.</w:t>
      </w:r>
    </w:p>
    <w:p w14:paraId="286E8CE3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 w:rsidR="006441EE">
        <w:t>getScoreSize</w:t>
      </w:r>
      <w:proofErr w:type="spellEnd"/>
      <w:r w:rsidR="006441EE">
        <w:t>(</w:t>
      </w:r>
      <w:proofErr w:type="gramEnd"/>
      <w:r w:rsidR="006441EE">
        <w:t xml:space="preserve">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341FA8B2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the Gradebook class that returns a string with each score in scores separated by a space.</w:t>
      </w:r>
    </w:p>
    <w:p w14:paraId="3D979266" w14:textId="77777777" w:rsidR="0010221A" w:rsidRDefault="0010221A" w:rsidP="0010221A">
      <w:pPr>
        <w:ind w:left="360"/>
      </w:pPr>
    </w:p>
    <w:p w14:paraId="7AD835CF" w14:textId="77777777"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14:paraId="53952F79" w14:textId="77777777"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14:paraId="1D4B16BE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14:paraId="64B42C12" w14:textId="77777777"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14:paraId="6F0B9F74" w14:textId="77777777"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14:paraId="2BF11B14" w14:textId="77777777"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14:paraId="5BA8A482" w14:textId="77777777"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14:paraId="6FBBEBAF" w14:textId="77777777"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14:paraId="174D9E53" w14:textId="77777777"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14:paraId="17BF9279" w14:textId="77777777"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14:paraId="2B62E7E7" w14:textId="77777777"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14:paraId="0C674863" w14:textId="77777777"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14:paraId="7150ABAB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14:paraId="3ED6B7AE" w14:textId="77777777"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14:paraId="4E517217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14:paraId="2592BB11" w14:textId="77777777"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14:paraId="091F456F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14:paraId="0FB76707" w14:textId="77777777"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14:paraId="5FBA90AB" w14:textId="77777777" w:rsidR="00AC549E" w:rsidRDefault="00AC549E" w:rsidP="00923D28">
      <w:pPr>
        <w:autoSpaceDE w:val="0"/>
        <w:autoSpaceDN w:val="0"/>
        <w:adjustRightInd w:val="0"/>
      </w:pPr>
    </w:p>
    <w:p w14:paraId="09F837C3" w14:textId="7C630E67" w:rsidR="00923D28" w:rsidRDefault="00923D28" w:rsidP="00923D28">
      <w:pPr>
        <w:autoSpaceDE w:val="0"/>
        <w:autoSpaceDN w:val="0"/>
        <w:adjustRightInd w:val="0"/>
      </w:pPr>
      <w:r>
        <w:t>Example</w:t>
      </w:r>
      <w:r w:rsidR="00AC549E">
        <w:t xml:space="preserve"> (make modifications as necessary)</w:t>
      </w:r>
      <w:r>
        <w:t>:</w:t>
      </w:r>
    </w:p>
    <w:p w14:paraId="127FDA82" w14:textId="77777777" w:rsidR="003000D0" w:rsidRDefault="003000D0" w:rsidP="00923D28">
      <w:pPr>
        <w:autoSpaceDE w:val="0"/>
        <w:autoSpaceDN w:val="0"/>
        <w:adjustRightInd w:val="0"/>
      </w:pPr>
    </w:p>
    <w:p w14:paraId="4DEE5636" w14:textId="7E86B0FC" w:rsidR="003000D0" w:rsidRDefault="003000D0" w:rsidP="00AC549E">
      <w:pPr>
        <w:autoSpaceDE w:val="0"/>
        <w:autoSpaceDN w:val="0"/>
        <w:adjustRightInd w:val="0"/>
        <w:ind w:left="720"/>
      </w:pPr>
      <w:r>
        <w:t>A</w:t>
      </w:r>
      <w:r w:rsidR="009713C1">
        <w:t>dd</w:t>
      </w:r>
      <w:r>
        <w:t xml:space="preserve"> a private member of </w:t>
      </w:r>
      <w:proofErr w:type="spellStart"/>
      <w:r>
        <w:t>GradeBookTest</w:t>
      </w:r>
      <w:proofErr w:type="spellEnd"/>
      <w:r>
        <w:t>:</w:t>
      </w:r>
    </w:p>
    <w:p w14:paraId="4B6E3D2B" w14:textId="77777777" w:rsidR="003000D0" w:rsidRDefault="003000D0" w:rsidP="00AC549E">
      <w:pPr>
        <w:autoSpaceDE w:val="0"/>
        <w:autoSpaceDN w:val="0"/>
        <w:adjustRightInd w:val="0"/>
        <w:ind w:left="72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14:paraId="5F2D7582" w14:textId="77777777" w:rsidR="00923D28" w:rsidRDefault="00923D28" w:rsidP="00AC549E">
      <w:pPr>
        <w:autoSpaceDE w:val="0"/>
        <w:autoSpaceDN w:val="0"/>
        <w:adjustRightInd w:val="0"/>
        <w:ind w:left="720"/>
      </w:pPr>
    </w:p>
    <w:p w14:paraId="6E01E2BA" w14:textId="77777777" w:rsidR="00B127AC" w:rsidRDefault="00B127AC" w:rsidP="00AC549E">
      <w:pPr>
        <w:autoSpaceDE w:val="0"/>
        <w:autoSpaceDN w:val="0"/>
        <w:adjustRightInd w:val="0"/>
        <w:ind w:left="720"/>
      </w:pPr>
      <w:r>
        <w:t>In setup:</w:t>
      </w:r>
    </w:p>
    <w:p w14:paraId="5963E5FE" w14:textId="77777777" w:rsidR="00923D28" w:rsidRDefault="003000D0" w:rsidP="00AC549E">
      <w:pPr>
        <w:autoSpaceDE w:val="0"/>
        <w:autoSpaceDN w:val="0"/>
        <w:adjustRightInd w:val="0"/>
        <w:ind w:left="1440"/>
      </w:pPr>
      <w:r>
        <w:lastRenderedPageBreak/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14:paraId="687B14D1" w14:textId="77777777" w:rsidR="00923D28" w:rsidRDefault="00923D28" w:rsidP="00AC549E">
      <w:pPr>
        <w:autoSpaceDE w:val="0"/>
        <w:autoSpaceDN w:val="0"/>
        <w:adjustRightInd w:val="0"/>
        <w:ind w:left="1440"/>
      </w:pPr>
      <w:r>
        <w:t>g</w:t>
      </w:r>
      <w:proofErr w:type="gramStart"/>
      <w:r>
        <w:t>1.addScore</w:t>
      </w:r>
      <w:proofErr w:type="gramEnd"/>
      <w:r>
        <w:t>(50);</w:t>
      </w:r>
    </w:p>
    <w:p w14:paraId="54DA8412" w14:textId="77777777" w:rsidR="00923D28" w:rsidRDefault="00923D28" w:rsidP="00AC549E">
      <w:pPr>
        <w:autoSpaceDE w:val="0"/>
        <w:autoSpaceDN w:val="0"/>
        <w:adjustRightInd w:val="0"/>
        <w:ind w:left="1440"/>
      </w:pPr>
      <w:r>
        <w:t>g</w:t>
      </w:r>
      <w:proofErr w:type="gramStart"/>
      <w:r>
        <w:t>1.addScore</w:t>
      </w:r>
      <w:proofErr w:type="gramEnd"/>
      <w:r>
        <w:t>(75);</w:t>
      </w:r>
    </w:p>
    <w:p w14:paraId="5E0980D3" w14:textId="77777777" w:rsidR="00B127AC" w:rsidRDefault="00B127AC" w:rsidP="00AC549E">
      <w:pPr>
        <w:autoSpaceDE w:val="0"/>
        <w:autoSpaceDN w:val="0"/>
        <w:adjustRightInd w:val="0"/>
        <w:ind w:left="720"/>
      </w:pPr>
    </w:p>
    <w:p w14:paraId="2DA01A23" w14:textId="77777777" w:rsidR="00B127AC" w:rsidRDefault="00B127AC" w:rsidP="00AC549E">
      <w:pPr>
        <w:autoSpaceDE w:val="0"/>
        <w:autoSpaceDN w:val="0"/>
        <w:adjustRightInd w:val="0"/>
        <w:ind w:left="720"/>
      </w:pPr>
      <w:r>
        <w:t>In teardown:</w:t>
      </w:r>
    </w:p>
    <w:p w14:paraId="72177160" w14:textId="77777777" w:rsidR="00B127AC" w:rsidRDefault="00B127AC" w:rsidP="00AC549E">
      <w:pPr>
        <w:autoSpaceDE w:val="0"/>
        <w:autoSpaceDN w:val="0"/>
        <w:adjustRightInd w:val="0"/>
        <w:ind w:left="720"/>
      </w:pPr>
      <w:r>
        <w:tab/>
        <w:t>g1 = null;</w:t>
      </w:r>
    </w:p>
    <w:p w14:paraId="086566B7" w14:textId="77777777" w:rsidR="00923D28" w:rsidRDefault="00923D28" w:rsidP="00AC549E">
      <w:pPr>
        <w:autoSpaceDE w:val="0"/>
        <w:autoSpaceDN w:val="0"/>
        <w:adjustRightInd w:val="0"/>
        <w:ind w:left="720"/>
      </w:pPr>
    </w:p>
    <w:p w14:paraId="35223141" w14:textId="77777777" w:rsidR="00B127AC" w:rsidRDefault="00B127AC" w:rsidP="00AC549E">
      <w:pPr>
        <w:autoSpaceDE w:val="0"/>
        <w:autoSpaceDN w:val="0"/>
        <w:adjustRightInd w:val="0"/>
        <w:ind w:left="72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BC85BFB" w14:textId="77777777" w:rsidR="00923D28" w:rsidRDefault="00923D28" w:rsidP="00AC549E">
      <w:pPr>
        <w:autoSpaceDE w:val="0"/>
        <w:autoSpaceDN w:val="0"/>
        <w:adjustRightInd w:val="0"/>
        <w:ind w:left="720"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14:paraId="507DB66D" w14:textId="77777777" w:rsidR="006D0616" w:rsidRDefault="006D0616" w:rsidP="00AC549E">
      <w:pPr>
        <w:autoSpaceDE w:val="0"/>
        <w:autoSpaceDN w:val="0"/>
        <w:adjustRightInd w:val="0"/>
        <w:ind w:left="720"/>
      </w:pPr>
    </w:p>
    <w:p w14:paraId="01CC5263" w14:textId="77777777" w:rsidR="00B127AC" w:rsidRDefault="00B127AC" w:rsidP="00AC549E">
      <w:pPr>
        <w:ind w:left="720"/>
      </w:pPr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16814AD4" w14:textId="77777777" w:rsidR="00B127AC" w:rsidRDefault="00CA13F6" w:rsidP="00AC549E">
      <w:pPr>
        <w:ind w:left="720"/>
      </w:pPr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14:paraId="79205698" w14:textId="77777777" w:rsidR="00CA13F6" w:rsidRDefault="00CA13F6" w:rsidP="00AC549E">
      <w:pPr>
        <w:ind w:left="720"/>
      </w:pPr>
    </w:p>
    <w:p w14:paraId="68A7032C" w14:textId="77777777" w:rsidR="00CA13F6" w:rsidRDefault="00CA13F6" w:rsidP="00AC549E">
      <w:pPr>
        <w:ind w:left="720"/>
      </w:pPr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6A3195DC" w14:textId="77777777" w:rsidR="00CA13F6" w:rsidRDefault="00CA13F6" w:rsidP="00AC549E">
      <w:pPr>
        <w:ind w:left="720"/>
      </w:pPr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14:paraId="0B4F01D3" w14:textId="77777777" w:rsidR="006441EE" w:rsidRDefault="006441EE" w:rsidP="006441EE">
      <w:pPr>
        <w:ind w:left="2520"/>
      </w:pPr>
    </w:p>
    <w:p w14:paraId="3D45DBC1" w14:textId="15A75E35" w:rsidR="00AC549E" w:rsidRDefault="00AC549E" w:rsidP="00AC549E">
      <w:r>
        <w:t xml:space="preserve">Upload Gradebook.java and GradeBookTest.java to </w:t>
      </w:r>
      <w:r>
        <w:t>your GitHub r</w:t>
      </w:r>
      <w:r>
        <w:t>eposito</w:t>
      </w:r>
      <w:r>
        <w:t xml:space="preserve">ry.  </w:t>
      </w:r>
    </w:p>
    <w:p w14:paraId="0C4D658A" w14:textId="103D0D11" w:rsidR="00AC549E" w:rsidRDefault="00AC549E" w:rsidP="00AC549E"/>
    <w:p w14:paraId="5B25772D" w14:textId="26B5151E" w:rsidR="00AC549E" w:rsidRDefault="00AC549E" w:rsidP="00AC549E">
      <w:r>
        <w:t>C</w:t>
      </w:r>
      <w:r w:rsidRPr="00DB2CEF">
        <w:t>omplete a 1-page write-up to highlight your learning experience</w:t>
      </w:r>
      <w:r>
        <w:t>, including a screenshot of your GitHub repository</w:t>
      </w:r>
      <w:r>
        <w:t>.</w:t>
      </w:r>
    </w:p>
    <w:p w14:paraId="63487BDB" w14:textId="0BF7F206" w:rsidR="00AC549E" w:rsidRDefault="00AC549E" w:rsidP="00AC549E"/>
    <w:p w14:paraId="578F52B0" w14:textId="1B213EA7" w:rsidR="00AC549E" w:rsidRDefault="00AC549E" w:rsidP="00AC549E">
      <w:r>
        <w:t>Compress your working folder</w:t>
      </w:r>
      <w:r>
        <w:t xml:space="preserve"> and write-up; submit compressed file back </w:t>
      </w:r>
      <w:bookmarkStart w:id="0" w:name="_GoBack"/>
      <w:bookmarkEnd w:id="0"/>
      <w:r>
        <w:t>to the assignment link on Blackboard</w:t>
      </w:r>
      <w:r w:rsidRPr="007E4B02">
        <w:t xml:space="preserve">. </w:t>
      </w:r>
      <w:r>
        <w:t xml:space="preserve">  </w:t>
      </w:r>
    </w:p>
    <w:p w14:paraId="37E30DD6" w14:textId="77777777" w:rsidR="00AC549E" w:rsidRDefault="00AC549E" w:rsidP="00AC549E"/>
    <w:p w14:paraId="02281A8D" w14:textId="77777777" w:rsidR="00AC549E" w:rsidRDefault="00AC549E" w:rsidP="00AC549E"/>
    <w:p w14:paraId="3C0C54CE" w14:textId="77777777" w:rsidR="00AC549E" w:rsidRDefault="00AC549E" w:rsidP="00AC549E"/>
    <w:p w14:paraId="7105BA84" w14:textId="77777777" w:rsidR="00191DA6" w:rsidRDefault="00191DA6" w:rsidP="00AC549E"/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6"/>
    <w:rsid w:val="000360AB"/>
    <w:rsid w:val="0010221A"/>
    <w:rsid w:val="00191DA6"/>
    <w:rsid w:val="002E60AC"/>
    <w:rsid w:val="003000D0"/>
    <w:rsid w:val="00372C90"/>
    <w:rsid w:val="003D50FD"/>
    <w:rsid w:val="00635F11"/>
    <w:rsid w:val="006441EE"/>
    <w:rsid w:val="00697221"/>
    <w:rsid w:val="006D0616"/>
    <w:rsid w:val="007F409D"/>
    <w:rsid w:val="00891E52"/>
    <w:rsid w:val="00923D28"/>
    <w:rsid w:val="009713C1"/>
    <w:rsid w:val="00A27152"/>
    <w:rsid w:val="00AC549E"/>
    <w:rsid w:val="00B10BFC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4A51"/>
  <w15:docId w15:val="{2266A0E7-D3BF-45E4-AC88-04AF1D9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Thai, Gary C</cp:lastModifiedBy>
  <cp:revision>3</cp:revision>
  <dcterms:created xsi:type="dcterms:W3CDTF">2020-01-01T00:20:00Z</dcterms:created>
  <dcterms:modified xsi:type="dcterms:W3CDTF">2020-02-09T17:36:00Z</dcterms:modified>
</cp:coreProperties>
</file>